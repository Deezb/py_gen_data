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1.253662pt;margin-top:46.977943pt;width:453.072517pt;height:712.765791pt;mso-position-horizontal-relative:page;mso-position-vertical-relative:page;z-index:-144" coordorigin="1425,940" coordsize="9061,14255">
            <v:group style="position:absolute;left:1439;top:965;width:9033;height:2" coordorigin="1439,965" coordsize="9033,2">
              <v:shape style="position:absolute;left:1439;top:965;width:9033;height:2" coordorigin="1439,965" coordsize="9033,0" path="m1439,965l10472,965e" filled="f" stroked="t" strokeweight="1.439468pt" strokecolor="#000000">
                <v:path arrowok="t"/>
              </v:shape>
            </v:group>
            <v:group style="position:absolute;left:1447;top:950;width:2;height:14234" coordorigin="1447,950" coordsize="2,14234">
              <v:shape style="position:absolute;left:1447;top:950;width:2;height:14234" coordorigin="1447,950" coordsize="0,14234" path="m1447,15184l1447,950e" filled="f" stroked="t" strokeweight=".719734pt" strokecolor="#000000">
                <v:path arrowok="t"/>
              </v:shape>
            </v:group>
            <v:group style="position:absolute;left:1439;top:15170;width:9033;height:2" coordorigin="1439,15170" coordsize="9033,2">
              <v:shape style="position:absolute;left:1439;top:15170;width:9033;height:2" coordorigin="1439,15170" coordsize="9033,0" path="m1439,15170l10472,15170e" filled="f" stroked="t" strokeweight="1.439468pt" strokecolor="#000000">
                <v:path arrowok="t"/>
              </v:shape>
            </v:group>
            <v:group style="position:absolute;left:10461;top:950;width:2;height:14234" coordorigin="10461,950" coordsize="2,14234">
              <v:shape style="position:absolute;left:10461;top:950;width:2;height:14234" coordorigin="10461,950" coordsize="0,14234" path="m10461,15184l10461,950e" filled="f" stroked="t" strokeweight="1.079601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40" w:lineRule="auto"/>
        <w:ind w:left="35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import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4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ast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35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##common=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28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{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14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'col_offset',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1"/>
          <w:i/>
        </w:rPr>
        <w:t>'lineno'}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6" w:after="0" w:line="269" w:lineRule="auto"/>
        <w:ind w:left="638" w:right="1086" w:firstLine="-288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</w:rPr>
        <w:t>#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-1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Python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7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Language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-5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Dictionary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11"/>
          <w:w w:val="100"/>
          <w:i/>
        </w:rPr>
        <w:t> </w:t>
      </w:r>
      <w:r>
        <w:rPr>
          <w:rFonts w:ascii="Courier New" w:hAnsi="Courier New" w:cs="Courier New" w:eastAsia="Courier New"/>
          <w:sz w:val="25"/>
          <w:szCs w:val="25"/>
          <w:color w:val="80808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5"/>
          <w:szCs w:val="25"/>
          <w:color w:val="80808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PLD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-12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refers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-4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to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14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1"/>
          <w:i/>
        </w:rPr>
        <w:t>Python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1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  <w:i/>
        </w:rPr>
        <w:t>version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20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-1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808080"/>
          <w:spacing w:val="0"/>
          <w:w w:val="102"/>
          <w:i/>
        </w:rPr>
        <w:t>3.5.2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40" w:lineRule="auto"/>
        <w:ind w:left="35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from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4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PLD2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import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3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PLD,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PLDLIST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35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from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textfile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2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import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4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as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text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36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tree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ast.parse{text)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1" w:after="0" w:line="240" w:lineRule="auto"/>
        <w:ind w:left="35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10101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70" w:after="0" w:line="240" w:lineRule="auto"/>
        <w:ind w:left="35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def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add_to_list{base,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sep,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bits):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364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0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[sep.join{[base,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bit])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4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2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008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bits]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7"/>
        </w:rPr>
        <w:t>10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90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w w:val="107"/>
        </w:rPr>
        <w:t>11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def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tie_in{endlist):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9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row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3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sorted{endlist):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rowl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len{str{row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66"/>
          <w:w w:val="101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19"/>
          <w:w w:val="119"/>
        </w:rPr>
        <w:t>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4"/>
        </w:rPr>
        <w:t>]))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9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3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*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2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0"/>
          <w:w w:val="100"/>
        </w:rPr>
        <w:t>6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23"/>
          <w:w w:val="100"/>
        </w:rPr>
        <w:t>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-rowl),row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7"/>
          <w:w w:val="100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5"/>
          <w:w w:val="100"/>
        </w:rPr>
        <w:t>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]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5"/>
          <w:w w:val="100"/>
        </w:rPr>
        <w:t>,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4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5"/>
          <w:w w:val="11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,eval(row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7"/>
          <w:w w:val="101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5"/>
          <w:w w:val="93"/>
        </w:rPr>
        <w:t>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4"/>
        </w:rPr>
        <w:t>]))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8"/>
        </w:rPr>
        <w:t>16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90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w w:val="105"/>
        </w:rPr>
        <w:t>17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def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get_children_of{item):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2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19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{count,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parent_full_name)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23"/>
        </w:rPr>
        <w:t>=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23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35"/>
          <w:w w:val="123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23"/>
        </w:rPr>
        <w:t>item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child_list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69"/>
        </w:rPr>
        <w:t>=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69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17"/>
          <w:w w:val="169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[{count,parent_full_name)]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'starting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analysis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5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of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8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5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,parent_full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3"/>
        </w:rPr>
        <w:t>name)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parent_is_list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eval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'isinstance({O},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5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5"/>
          <w:b/>
          <w:bCs/>
        </w:rPr>
        <w:t>list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10"/>
          <w:w w:val="105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9"/>
          <w:w w:val="11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8"/>
        </w:rPr>
        <w:t>.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8"/>
        </w:rPr>
        <w:t>f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-19"/>
          <w:w w:val="111"/>
        </w:rPr>
        <w:t>o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rmat(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585" w:right="5862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full_name))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parent_is_list: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child_list_len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69"/>
        </w:rPr>
        <w:t>=</w:t>
      </w:r>
      <w:r>
        <w:rPr>
          <w:rFonts w:ascii="Arial" w:hAnsi="Arial" w:cs="Arial" w:eastAsia="Arial"/>
          <w:sz w:val="17"/>
          <w:szCs w:val="17"/>
          <w:color w:val="010101"/>
          <w:spacing w:val="54"/>
          <w:w w:val="169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len{eval(parent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full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name))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6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5"/>
          <w:szCs w:val="25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list_of_children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list(map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21"/>
          <w:w w:val="100"/>
        </w:rPr>
        <w:t>(</w:t>
      </w:r>
      <w:r>
        <w:rPr>
          <w:rFonts w:ascii="Courier New" w:hAnsi="Courier New" w:cs="Courier New" w:eastAsia="Courier New"/>
          <w:sz w:val="24"/>
          <w:szCs w:val="24"/>
          <w:color w:val="000080"/>
          <w:spacing w:val="0"/>
          <w:w w:val="100"/>
        </w:rPr>
        <w:t>lambda</w:t>
      </w:r>
      <w:r>
        <w:rPr>
          <w:rFonts w:ascii="Courier New" w:hAnsi="Courier New" w:cs="Courier New" w:eastAsia="Courier New"/>
          <w:sz w:val="24"/>
          <w:szCs w:val="24"/>
          <w:color w:val="000080"/>
          <w:spacing w:val="2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65"/>
        </w:rPr>
        <w:t>x: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03"/>
          <w:w w:val="165"/>
        </w:rPr>
        <w:t> </w:t>
      </w:r>
      <w:r>
        <w:rPr>
          <w:rFonts w:ascii="Courier New" w:hAnsi="Courier New" w:cs="Courier New" w:eastAsia="Courier New"/>
          <w:sz w:val="25"/>
          <w:szCs w:val="25"/>
          <w:color w:val="008080"/>
          <w:spacing w:val="0"/>
          <w:w w:val="98"/>
        </w:rPr>
        <w:t>'[{0}</w:t>
      </w:r>
      <w:r>
        <w:rPr>
          <w:rFonts w:ascii="Courier New" w:hAnsi="Courier New" w:cs="Courier New" w:eastAsia="Courier New"/>
          <w:sz w:val="25"/>
          <w:szCs w:val="25"/>
          <w:color w:val="008080"/>
          <w:spacing w:val="-81"/>
          <w:w w:val="98"/>
        </w:rPr>
        <w:t>]</w:t>
      </w:r>
      <w:r>
        <w:rPr>
          <w:rFonts w:ascii="Courier New" w:hAnsi="Courier New" w:cs="Courier New" w:eastAsia="Courier New"/>
          <w:sz w:val="25"/>
          <w:szCs w:val="25"/>
          <w:color w:val="008080"/>
          <w:spacing w:val="-31"/>
          <w:w w:val="111"/>
        </w:rPr>
        <w:t>'</w:t>
      </w:r>
      <w:r>
        <w:rPr>
          <w:rFonts w:ascii="Courier New" w:hAnsi="Courier New" w:cs="Courier New" w:eastAsia="Courier New"/>
          <w:sz w:val="25"/>
          <w:szCs w:val="25"/>
          <w:color w:val="010101"/>
          <w:spacing w:val="0"/>
          <w:w w:val="134"/>
        </w:rPr>
        <w:t>.</w:t>
      </w:r>
      <w:r>
        <w:rPr>
          <w:rFonts w:ascii="Courier New" w:hAnsi="Courier New" w:cs="Courier New" w:eastAsia="Courier New"/>
          <w:sz w:val="25"/>
          <w:szCs w:val="25"/>
          <w:color w:val="000000"/>
          <w:spacing w:val="0"/>
          <w:w w:val="100"/>
        </w:rPr>
      </w:r>
    </w:p>
    <w:p>
      <w:pPr>
        <w:spacing w:before="27" w:after="0" w:line="263" w:lineRule="exact"/>
        <w:ind w:left="63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format{x),range{child_list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  <w:position w:val="1"/>
        </w:rPr>
        <w:t>len)))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3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child_list.extend{add_to_list(parent_full_name,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4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3"/>
        </w:rPr>
        <w:t>''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63" w:lineRule="exact"/>
        <w:ind w:left="6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list_of_children))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6" w:after="0" w:line="240" w:lineRule="auto"/>
        <w:ind w:left="206" w:right="-20"/>
        <w:jc w:val="left"/>
        <w:tabs>
          <w:tab w:pos="1760" w:val="left"/>
          <w:tab w:pos="55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0"/>
          <w:w w:val="100"/>
        </w:rPr>
        <w:t>(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'children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from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list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105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</w:r>
      <w:r>
        <w:rPr>
          <w:rFonts w:ascii="Courier New" w:hAnsi="Courier New" w:cs="Courier New" w:eastAsia="Courier New"/>
          <w:sz w:val="23"/>
          <w:szCs w:val="23"/>
          <w:color w:val="008080"/>
          <w:spacing w:val="-24"/>
          <w:w w:val="120"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37"/>
        </w:rPr>
        <w:t>,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list)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28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7"/>
          <w:b/>
          <w:bCs/>
        </w:rPr>
        <w:t>els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-15"/>
          <w:w w:val="107"/>
          <w:b/>
          <w:bCs/>
        </w:rPr>
        <w:t>e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45"/>
          <w:b/>
          <w:bCs/>
        </w:rPr>
        <w:t>: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7" w:after="0" w:line="263" w:lineRule="exact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29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parent=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4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eval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0"/>
          <w:w w:val="100"/>
          <w:position w:val="1"/>
        </w:rPr>
        <w:t>(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  <w:position w:val="1"/>
        </w:rPr>
        <w:t>'type({O}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95"/>
          <w:w w:val="100"/>
          <w:position w:val="1"/>
        </w:rPr>
        <w:t>)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9"/>
          <w:w w:val="100"/>
          <w:position w:val="1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.format(parent_full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4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4"/>
          <w:position w:val="1"/>
        </w:rPr>
        <w:t>name)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value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21"/>
          <w:position w:val="1"/>
        </w:rPr>
        <w:t>=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21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39"/>
          <w:w w:val="121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21"/>
          <w:position w:val="1"/>
        </w:rPr>
        <w:t>str(parent)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37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parent_value2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(parent_value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1"/>
          <w:w w:val="101"/>
        </w:rPr>
        <w:t>)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29"/>
          <w:w w:val="144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0"/>
          <w:w w:val="103"/>
        </w:rPr>
        <w:t>1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28"/>
          <w:w w:val="103"/>
        </w:rPr>
        <w:t>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8"/>
        </w:rPr>
        <w:t>: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20"/>
          <w:w w:val="108"/>
        </w:rPr>
        <w:t>-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20"/>
          <w:w w:val="114"/>
        </w:rPr>
        <w:t>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44"/>
        </w:rPr>
        <w:t>]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7"/>
          <w:b/>
          <w:bCs/>
        </w:rPr>
        <w:t>if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7" w:after="0" w:line="240" w:lineRule="auto"/>
        <w:ind w:left="623" w:right="-20"/>
        <w:jc w:val="left"/>
        <w:tabs>
          <w:tab w:pos="52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parent_value.startswith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4"/>
          <w:w w:val="100"/>
        </w:rPr>
        <w:t>(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"&lt;class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13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'_ast.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5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2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34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parent_value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63" w:lineRule="exact"/>
        <w:ind w:left="681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-30"/>
          <w:w w:val="126"/>
          <w:position w:val="1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22"/>
          <w:w w:val="120"/>
          <w:position w:val="1"/>
        </w:rPr>
        <w:t>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8"/>
          <w:position w:val="1"/>
        </w:rPr>
        <w:t>: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20"/>
          <w:w w:val="108"/>
          <w:position w:val="1"/>
        </w:rPr>
        <w:t>-</w:t>
      </w:r>
      <w:r>
        <w:rPr>
          <w:rFonts w:ascii="Courier New" w:hAnsi="Courier New" w:cs="Courier New" w:eastAsia="Courier New"/>
          <w:sz w:val="24"/>
          <w:szCs w:val="24"/>
          <w:color w:val="0303FF"/>
          <w:spacing w:val="-11"/>
          <w:w w:val="106"/>
          <w:position w:val="1"/>
        </w:rPr>
        <w:t>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26"/>
          <w:position w:val="1"/>
        </w:rPr>
        <w:t>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3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parent_value2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PLD: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23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sub_list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PLD[parent_value2]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23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item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sub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list: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child_list.append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"/>
          <w:w w:val="100"/>
        </w:rPr>
        <w:t>(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1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45"/>
          <w:w w:val="101"/>
        </w:rPr>
        <w:t>.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9"/>
          <w:w w:val="11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.join([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623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full_name,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2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item]))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7"/>
          <w:b/>
          <w:bCs/>
        </w:rPr>
        <w:t>els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-15"/>
          <w:w w:val="107"/>
          <w:b/>
          <w:bCs/>
        </w:rPr>
        <w:t>e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45"/>
          <w:b/>
          <w:bCs/>
        </w:rPr>
        <w:t>: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0" w:after="0" w:line="240" w:lineRule="auto"/>
        <w:ind w:left="206" w:right="-20"/>
        <w:jc w:val="left"/>
        <w:tabs>
          <w:tab w:pos="23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1A1A1A"/>
          <w:spacing w:val="-18"/>
          <w:w w:val="100"/>
        </w:rPr>
        <w:t>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4"/>
          <w:szCs w:val="24"/>
          <w:color w:val="1A1A1A"/>
          <w:spacing w:val="0"/>
          <w:w w:val="100"/>
        </w:rPr>
        <w:t>prin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6"/>
          <w:w w:val="100"/>
        </w:rPr>
        <w:t>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27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'not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23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found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34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1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PLD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8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5"/>
          <w:w w:val="11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32"/>
        </w:rPr>
        <w:t>,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0"/>
          <w:w w:val="102"/>
        </w:rPr>
        <w:t>pare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-14"/>
          <w:w w:val="102"/>
        </w:rPr>
        <w:t>n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t_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2"/>
        </w:rPr>
        <w:t>v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0"/>
          <w:w w:val="101"/>
        </w:rPr>
        <w:t>alue</w:t>
      </w:r>
      <w:r>
        <w:rPr>
          <w:rFonts w:ascii="Courier New" w:hAnsi="Courier New" w:cs="Courier New" w:eastAsia="Courier New"/>
          <w:sz w:val="24"/>
          <w:szCs w:val="24"/>
          <w:color w:val="1A1A1A"/>
          <w:spacing w:val="-21"/>
          <w:w w:val="101"/>
        </w:rPr>
        <w:t>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27"/>
        </w:rPr>
        <w:t>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"/>
          <w:pgMar w:header="702" w:footer="1245" w:top="900" w:bottom="1440" w:left="1320" w:right="144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64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'returning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27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child_list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6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6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{0}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color w:val="008080"/>
          <w:spacing w:val="0"/>
          <w:w w:val="100"/>
        </w:rPr>
        <w:t>=</w:t>
      </w:r>
      <w:r>
        <w:rPr>
          <w:rFonts w:ascii="Arial" w:hAnsi="Arial" w:cs="Arial" w:eastAsia="Arial"/>
          <w:sz w:val="26"/>
          <w:szCs w:val="26"/>
          <w:color w:val="008080"/>
          <w:spacing w:val="5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5"/>
        </w:rPr>
        <w:t>{l}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32"/>
          <w:w w:val="10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.format(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585" w:right="4132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full_name,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2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child_list))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39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44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list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7"/>
        </w:rPr>
        <w:t>40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90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w w:val="107"/>
        </w:rPr>
        <w:t>41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u w:val="thick" w:color="BFBFBF"/>
        </w:rPr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0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00080"/>
          <w:spacing w:val="0"/>
          <w:w w:val="136"/>
          <w:b/>
          <w:bCs/>
        </w:rPr>
        <w:t>de</w:t>
      </w:r>
      <w:r>
        <w:rPr>
          <w:rFonts w:ascii="Times New Roman" w:hAnsi="Times New Roman" w:cs="Times New Roman" w:eastAsia="Times New Roman"/>
          <w:sz w:val="23"/>
          <w:szCs w:val="23"/>
          <w:color w:val="000080"/>
          <w:spacing w:val="0"/>
          <w:w w:val="136"/>
          <w:b/>
          <w:bCs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color w:val="000080"/>
          <w:spacing w:val="0"/>
          <w:w w:val="13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00080"/>
          <w:spacing w:val="7"/>
          <w:w w:val="136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main{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0"/>
          <w:w w:val="101"/>
        </w:rPr>
        <w:t>)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40"/>
        </w:rPr>
        <w:t>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count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FF"/>
          <w:spacing w:val="0"/>
          <w:w w:val="120"/>
        </w:rPr>
        <w:t>0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200" w:val="left"/>
          <w:tab w:pos="268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stacker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[{count,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5"/>
          <w:b/>
          <w:bCs/>
        </w:rPr>
        <w:t>'tree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22"/>
          <w:w w:val="105"/>
          <w:b/>
          <w:bCs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02"/>
          <w:b/>
          <w:bCs/>
        </w:rPr>
        <w:t>)]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endlist=[]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180" w:val="left"/>
          <w:tab w:pos="36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parent_array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={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16"/>
        </w:rPr>
        <w:t>}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child_array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={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16"/>
        </w:rPr>
        <w:t>}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while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2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len{stacker)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FF"/>
          <w:spacing w:val="-22"/>
          <w:w w:val="120"/>
        </w:rPr>
        <w:t>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40"/>
        </w:rPr>
        <w:t>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49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parent_sent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stacker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51"/>
          <w:w w:val="102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101FF"/>
          <w:spacing w:val="4"/>
          <w:w w:val="90"/>
        </w:rPr>
        <w:t>O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44"/>
        </w:rPr>
        <w:t>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nodes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children=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get_children_of(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623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parent_sent)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17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9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3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nodes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children: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23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count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count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23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1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2"/>
        </w:rPr>
        <w:t>sent: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292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print{child,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5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57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has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2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5"/>
          <w:b/>
          <w:bCs/>
        </w:rPr>
        <w:t>returned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22"/>
          <w:w w:val="105"/>
          <w:b/>
          <w:bCs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97"/>
          <w:b/>
          <w:bCs/>
        </w:rPr>
        <w:t>)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endlist.append(parent_sent)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current_parent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parent_sent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7"/>
          <w:w w:val="101"/>
        </w:rPr>
        <w:t>[</w:t>
      </w:r>
      <w:r>
        <w:rPr>
          <w:rFonts w:ascii="Courier New" w:hAnsi="Courier New" w:cs="Courier New" w:eastAsia="Courier New"/>
          <w:sz w:val="24"/>
          <w:szCs w:val="24"/>
          <w:color w:val="0101FF"/>
          <w:spacing w:val="7"/>
          <w:w w:val="78"/>
        </w:rPr>
        <w:t>O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44"/>
        </w:rPr>
        <w:t>]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stacker.remove(child)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9" w:after="0" w:line="240" w:lineRule="auto"/>
        <w:ind w:left="206" w:right="-20"/>
        <w:jc w:val="left"/>
        <w:tabs>
          <w:tab w:pos="234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010101"/>
          <w:spacing w:val="0"/>
          <w:w w:val="128"/>
        </w:rPr>
        <w:t>58</w:t>
      </w:r>
      <w:r>
        <w:rPr>
          <w:rFonts w:ascii="Times New Roman" w:hAnsi="Times New Roman" w:cs="Times New Roman" w:eastAsia="Times New Roman"/>
          <w:sz w:val="22"/>
          <w:szCs w:val="22"/>
          <w:color w:val="01010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010101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7"/>
          <w:b/>
          <w:bCs/>
        </w:rPr>
        <w:t>els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-15"/>
          <w:w w:val="107"/>
          <w:b/>
          <w:bCs/>
        </w:rPr>
        <w:t>e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45"/>
          <w:b/>
          <w:bCs/>
        </w:rPr>
        <w:t>: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3" w:after="0" w:line="240" w:lineRule="auto"/>
        <w:ind w:left="206" w:right="-20"/>
        <w:jc w:val="left"/>
        <w:tabs>
          <w:tab w:pos="292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59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print{child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8"/>
          <w:w w:val="100"/>
        </w:rPr>
        <w:t>,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5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25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5"/>
          <w:b/>
          <w:bCs/>
        </w:rPr>
        <w:t>stacker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22"/>
          <w:w w:val="105"/>
          <w:b/>
          <w:bCs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97"/>
          <w:b/>
          <w:bCs/>
        </w:rPr>
        <w:t>)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40" w:lineRule="auto"/>
        <w:ind w:left="220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count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+=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FF"/>
          <w:spacing w:val="0"/>
          <w:w w:val="119"/>
        </w:rPr>
        <w:t>1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63" w:lineRule="exact"/>
        <w:ind w:left="220" w:right="-20"/>
        <w:jc w:val="left"/>
        <w:tabs>
          <w:tab w:pos="29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61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  <w:position w:val="1"/>
        </w:rPr>
        <w:t>stacker.append((count,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  <w:position w:val="1"/>
        </w:rPr>
        <w:t>child))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702" w:footer="1245" w:top="900" w:bottom="1440" w:left="1320" w:right="1420"/>
          <w:pgSz w:w="11920" w:h="16840"/>
        </w:sectPr>
      </w:pPr>
      <w:rPr/>
    </w:p>
    <w:p>
      <w:pPr>
        <w:spacing w:before="61" w:after="0" w:line="240" w:lineRule="auto"/>
        <w:ind w:left="220" w:right="-20"/>
        <w:jc w:val="left"/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06"/>
        </w:rPr>
        <w:t>62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39" w:after="0" w:line="240" w:lineRule="auto"/>
        <w:ind w:left="220" w:right="-20"/>
        <w:jc w:val="left"/>
        <w:rPr>
          <w:rFonts w:ascii="Courier New" w:hAnsi="Courier New" w:cs="Courier New" w:eastAsia="Courier New"/>
          <w:sz w:val="25"/>
          <w:szCs w:val="25"/>
        </w:rPr>
      </w:pPr>
      <w:rPr/>
      <w:r>
        <w:rPr>
          <w:rFonts w:ascii="Courier New" w:hAnsi="Courier New" w:cs="Courier New" w:eastAsia="Courier New"/>
          <w:sz w:val="25"/>
          <w:szCs w:val="25"/>
          <w:color w:val="010101"/>
          <w:spacing w:val="0"/>
          <w:w w:val="100"/>
        </w:rPr>
        <w:t>63</w:t>
      </w:r>
      <w:r>
        <w:rPr>
          <w:rFonts w:ascii="Courier New" w:hAnsi="Courier New" w:cs="Courier New" w:eastAsia="Courier New"/>
          <w:sz w:val="25"/>
          <w:szCs w:val="25"/>
          <w:color w:val="000000"/>
          <w:spacing w:val="0"/>
          <w:w w:val="100"/>
        </w:rPr>
      </w:r>
    </w:p>
    <w:p>
      <w:pPr>
        <w:spacing w:before="27" w:after="0" w:line="263" w:lineRule="exact"/>
        <w:ind w:left="666" w:right="-76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  <w:position w:val="1"/>
        </w:rPr>
        <w:t>.append{count)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6" w:after="0" w:line="279" w:lineRule="auto"/>
        <w:ind w:left="14" w:right="43" w:firstLine="-1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parent_array[count]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1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current_parent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child_array.setdefault(current_parent,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4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7"/>
        </w:rPr>
        <w:t>[])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00" w:bottom="1440" w:left="1320" w:right="1420"/>
          <w:cols w:num="2" w:equalWidth="0">
            <w:col w:w="2703" w:space="223"/>
            <w:col w:w="6254"/>
          </w:cols>
        </w:sectPr>
      </w:pPr>
      <w:rPr/>
    </w:p>
    <w:p>
      <w:pPr>
        <w:spacing w:before="53" w:after="0" w:line="240" w:lineRule="auto"/>
        <w:ind w:left="220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/>
        <w:pict>
          <v:group style="position:absolute;margin-left:71.253662pt;margin-top:46.977943pt;width:453.072517pt;height:712.765791pt;mso-position-horizontal-relative:page;mso-position-vertical-relative:page;z-index:-143" coordorigin="1425,940" coordsize="9061,14255">
            <v:group style="position:absolute;left:1439;top:965;width:9033;height:2" coordorigin="1439,965" coordsize="9033,2">
              <v:shape style="position:absolute;left:1439;top:965;width:9033;height:2" coordorigin="1439,965" coordsize="9033,0" path="m1439,965l10472,965e" filled="f" stroked="t" strokeweight="1.439468pt" strokecolor="#000000">
                <v:path arrowok="t"/>
              </v:shape>
            </v:group>
            <v:group style="position:absolute;left:1447;top:950;width:2;height:14234" coordorigin="1447,950" coordsize="2,14234">
              <v:shape style="position:absolute;left:1447;top:950;width:2;height:14234" coordorigin="1447,950" coordsize="0,14234" path="m1447,15184l1447,950e" filled="f" stroked="t" strokeweight=".719734pt" strokecolor="#000000">
                <v:path arrowok="t"/>
              </v:shape>
            </v:group>
            <v:group style="position:absolute;left:1439;top:15170;width:9033;height:2" coordorigin="1439,15170" coordsize="9033,2">
              <v:shape style="position:absolute;left:1439;top:15170;width:9033;height:2" coordorigin="1439,15170" coordsize="9033,0" path="m1439,15170l10472,15170e" filled="f" stroked="t" strokeweight="1.439468pt" strokecolor="#000000">
                <v:path arrowok="t"/>
              </v:shape>
            </v:group>
            <v:group style="position:absolute;left:10461;top:950;width:2;height:14234" coordorigin="10461,950" coordsize="2,14234">
              <v:shape style="position:absolute;left:10461;top:950;width:2;height:14234" coordorigin="10461,950" coordsize="0,14234" path="m10461,15184l10461,950e" filled="f" stroked="t" strokeweight="1.079601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64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4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'stack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21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currently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5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holds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9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46"/>
        </w:rPr>
        <w:t>: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100"/>
          <w:w w:val="146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25"/>
          <w:w w:val="115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,stacker)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20" w:right="-20"/>
        <w:jc w:val="left"/>
        <w:tabs>
          <w:tab w:pos="17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65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'endlist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currently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5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holds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9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46"/>
        </w:rPr>
        <w:t>: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100"/>
          <w:w w:val="146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24"/>
          <w:w w:val="120"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37"/>
        </w:rPr>
        <w:t>,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endlist)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20" w:right="-20"/>
        <w:jc w:val="left"/>
        <w:tabs>
          <w:tab w:pos="1760" w:val="left"/>
          <w:tab w:pos="45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66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'count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2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at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11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</w:r>
      <w:r>
        <w:rPr>
          <w:rFonts w:ascii="Courier New" w:hAnsi="Courier New" w:cs="Courier New" w:eastAsia="Courier New"/>
          <w:sz w:val="23"/>
          <w:szCs w:val="23"/>
          <w:color w:val="008080"/>
          <w:spacing w:val="-24"/>
          <w:w w:val="120"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37"/>
        </w:rPr>
        <w:t>,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count)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20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67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4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31"/>
          <w:w w:val="100"/>
        </w:rPr>
        <w:t>{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'end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1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21"/>
          <w:b/>
          <w:bCs/>
        </w:rPr>
        <w:t>result=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39"/>
          <w:w w:val="121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24"/>
          <w:w w:val="120"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137"/>
        </w:rPr>
        <w:t>,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endlist)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20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68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print{parent_array)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20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69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print{child_array)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2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70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goget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tie_in{endlist)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7"/>
        </w:rPr>
        <w:t>71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340" w:val="left"/>
          <w:tab w:pos="2200" w:val="left"/>
          <w:tab w:pos="2900" w:val="left"/>
          <w:tab w:pos="3840" w:val="left"/>
        </w:tabs>
        <w:rPr>
          <w:rFonts w:ascii="Courier New" w:hAnsi="Courier New" w:cs="Courier New" w:eastAsia="Courier New"/>
          <w:sz w:val="23"/>
          <w:szCs w:val="23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72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-119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3"/>
          <w:szCs w:val="23"/>
          <w:color w:val="000080"/>
          <w:spacing w:val="0"/>
          <w:w w:val="100"/>
          <w:b/>
          <w:bCs/>
        </w:rPr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7"/>
          <w:w w:val="100"/>
        </w:rPr>
        <w:t>=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08080"/>
          <w:spacing w:val="0"/>
          <w:w w:val="100"/>
        </w:rPr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>main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-99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3"/>
          <w:szCs w:val="23"/>
          <w:color w:val="008080"/>
          <w:spacing w:val="0"/>
          <w:w w:val="100"/>
          <w:b/>
          <w:bCs/>
        </w:rPr>
      </w:r>
      <w:r>
        <w:rPr>
          <w:rFonts w:ascii="Courier New" w:hAnsi="Courier New" w:cs="Courier New" w:eastAsia="Courier New"/>
          <w:sz w:val="23"/>
          <w:szCs w:val="23"/>
          <w:color w:val="008080"/>
          <w:spacing w:val="-49"/>
          <w:w w:val="120"/>
        </w:rPr>
        <w:t>'</w:t>
      </w:r>
      <w:r>
        <w:rPr>
          <w:rFonts w:ascii="Courier New" w:hAnsi="Courier New" w:cs="Courier New" w:eastAsia="Courier New"/>
          <w:sz w:val="23"/>
          <w:szCs w:val="23"/>
          <w:color w:val="010101"/>
          <w:spacing w:val="0"/>
          <w:w w:val="219"/>
        </w:rPr>
        <w:t>·</w:t>
      </w:r>
      <w:r>
        <w:rPr>
          <w:rFonts w:ascii="Courier New" w:hAnsi="Courier New" w:cs="Courier New" w:eastAsia="Courier New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tabs>
          <w:tab w:pos="1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>73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0"/>
        </w:rPr>
        <w:tab/>
      </w:r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1"/>
        </w:rPr>
        <w:t>main{)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45" w:after="0" w:line="240" w:lineRule="auto"/>
        <w:ind w:left="20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010101"/>
          <w:spacing w:val="0"/>
          <w:w w:val="104"/>
        </w:rPr>
        <w:t>74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sectPr>
      <w:type w:val="continuous"/>
      <w:pgSz w:w="11920" w:h="16840"/>
      <w:pgMar w:top="900" w:bottom="144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3.218628pt;margin-top:760.721008pt;width:43.229772pt;height:10pt;mso-position-horizontal-relative:page;mso-position-vertical-relative:page;z-index:-143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Pag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-7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27"/>
                  </w:rPr>
                  <w:t>of2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73396pt;margin-top:36.075405pt;width:226.664708pt;height:10pt;mso-position-horizontal-relative:page;mso-position-vertical-relative:page;z-index:-144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19"/>
                  </w:rPr>
                  <w:t>File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19"/>
                  </w:rPr>
                  <w:t>-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-21"/>
                    <w:w w:val="119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D:\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googledrive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\Year4\006BigProjecl\Python\ast1\read2.py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David32</dc:creator>
  <dc:title>Java Printing</dc:title>
  <dcterms:created xsi:type="dcterms:W3CDTF">2016-12-03T14:37:21Z</dcterms:created>
  <dcterms:modified xsi:type="dcterms:W3CDTF">2016-12-03T14:37:21Z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2016-12-03T00:00:00Z</vt:filetime>
  </property>
  <property fmtid="{D5CDD505-2E9C-101B-9397-08002B2CF9AE}" pid="3" name="LastSaved">
    <vt:filetime>2016-12-03T00:00:00Z</vt:filetime>
  </property>
</Properties>
</file>